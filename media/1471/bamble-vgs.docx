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3B" w:rsidRDefault="003A283B" w:rsidP="001144CF">
      <w:pPr>
        <w:spacing w:line="240" w:lineRule="auto"/>
      </w:pPr>
      <w:r>
        <w:separator/>
      </w:r>
    </w:p>
  </w:endnote>
  <w:endnote w:type="continuationSeparator" w:id="0">
    <w:p w:rsidR="003A283B" w:rsidRDefault="003A283B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3B" w:rsidRDefault="003A283B" w:rsidP="001144CF">
      <w:pPr>
        <w:spacing w:line="240" w:lineRule="auto"/>
      </w:pPr>
      <w:r>
        <w:separator/>
      </w:r>
    </w:p>
  </w:footnote>
  <w:footnote w:type="continuationSeparator" w:id="0">
    <w:p w:rsidR="003A283B" w:rsidRDefault="003A283B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140</wp:posOffset>
          </wp:positionV>
          <wp:extent cx="2621280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3B"/>
    <w:rsid w:val="00002C7E"/>
    <w:rsid w:val="000E13FD"/>
    <w:rsid w:val="000E2462"/>
    <w:rsid w:val="001144CF"/>
    <w:rsid w:val="001154AC"/>
    <w:rsid w:val="001502A9"/>
    <w:rsid w:val="001876ED"/>
    <w:rsid w:val="00277798"/>
    <w:rsid w:val="003078A6"/>
    <w:rsid w:val="003A283B"/>
    <w:rsid w:val="003A5C8C"/>
    <w:rsid w:val="0045562E"/>
    <w:rsid w:val="00520DD1"/>
    <w:rsid w:val="00543F9D"/>
    <w:rsid w:val="005447DD"/>
    <w:rsid w:val="005551F5"/>
    <w:rsid w:val="00657F6F"/>
    <w:rsid w:val="007439F9"/>
    <w:rsid w:val="007517D4"/>
    <w:rsid w:val="007C254B"/>
    <w:rsid w:val="0081633C"/>
    <w:rsid w:val="00823381"/>
    <w:rsid w:val="008F02CF"/>
    <w:rsid w:val="00900AA0"/>
    <w:rsid w:val="00906627"/>
    <w:rsid w:val="00936E49"/>
    <w:rsid w:val="0095657C"/>
    <w:rsid w:val="00AD4FB9"/>
    <w:rsid w:val="00AE5AAB"/>
    <w:rsid w:val="00AF70D9"/>
    <w:rsid w:val="00C35BEE"/>
    <w:rsid w:val="00D0294C"/>
    <w:rsid w:val="00E10802"/>
    <w:rsid w:val="00E22884"/>
    <w:rsid w:val="00E31FF8"/>
    <w:rsid w:val="00E967EB"/>
    <w:rsid w:val="00F05475"/>
    <w:rsid w:val="00F205E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6BFA90-96EE-47A4-BB25-967519C9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Bamble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Blank_Logo_Bamble-vgs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2015-11-17T07:26:00Z</dcterms:created>
  <dcterms:modified xsi:type="dcterms:W3CDTF">2015-11-17T07:27:00Z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