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C8C" w:rsidRPr="003A5C8C" w:rsidRDefault="003A5C8C" w:rsidP="00E967EB">
      <w:pPr>
        <w:pStyle w:val="Overskrift1"/>
      </w:pPr>
      <w:bookmarkStart w:id="0" w:name="_GoBack"/>
      <w:bookmarkEnd w:id="0"/>
    </w:p>
    <w:sectPr w:rsidR="003A5C8C" w:rsidRPr="003A5C8C" w:rsidSect="00657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EF3" w:rsidRDefault="00756EF3" w:rsidP="001144CF">
      <w:pPr>
        <w:spacing w:line="240" w:lineRule="auto"/>
      </w:pPr>
      <w:r>
        <w:separator/>
      </w:r>
    </w:p>
  </w:endnote>
  <w:endnote w:type="continuationSeparator" w:id="0">
    <w:p w:rsidR="00756EF3" w:rsidRDefault="00756EF3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EF3" w:rsidRDefault="00756EF3" w:rsidP="001144CF">
      <w:pPr>
        <w:spacing w:line="240" w:lineRule="auto"/>
      </w:pPr>
      <w:r>
        <w:separator/>
      </w:r>
    </w:p>
  </w:footnote>
  <w:footnote w:type="continuationSeparator" w:id="0">
    <w:p w:rsidR="00756EF3" w:rsidRDefault="00756EF3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C6B1FC6" wp14:editId="64AEDD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78" cy="129194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78" cy="1291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F3"/>
    <w:rsid w:val="00002C7E"/>
    <w:rsid w:val="000E13FD"/>
    <w:rsid w:val="000E2462"/>
    <w:rsid w:val="001144CF"/>
    <w:rsid w:val="001154AC"/>
    <w:rsid w:val="001502A9"/>
    <w:rsid w:val="001876ED"/>
    <w:rsid w:val="00266E47"/>
    <w:rsid w:val="00277798"/>
    <w:rsid w:val="00296F26"/>
    <w:rsid w:val="003078A6"/>
    <w:rsid w:val="00335C1D"/>
    <w:rsid w:val="003A5C8C"/>
    <w:rsid w:val="00446B60"/>
    <w:rsid w:val="0045562E"/>
    <w:rsid w:val="00464CF0"/>
    <w:rsid w:val="00520DD1"/>
    <w:rsid w:val="00543F9D"/>
    <w:rsid w:val="005447DD"/>
    <w:rsid w:val="005551F5"/>
    <w:rsid w:val="00657F6F"/>
    <w:rsid w:val="0072541D"/>
    <w:rsid w:val="007439F9"/>
    <w:rsid w:val="007517D4"/>
    <w:rsid w:val="00756EF3"/>
    <w:rsid w:val="007C254B"/>
    <w:rsid w:val="0081633C"/>
    <w:rsid w:val="00823381"/>
    <w:rsid w:val="008F02CF"/>
    <w:rsid w:val="00900AA0"/>
    <w:rsid w:val="00906627"/>
    <w:rsid w:val="00936E49"/>
    <w:rsid w:val="0095657C"/>
    <w:rsid w:val="00A60BBA"/>
    <w:rsid w:val="00AD4FB9"/>
    <w:rsid w:val="00AE5AAB"/>
    <w:rsid w:val="00AF70D9"/>
    <w:rsid w:val="00B47D95"/>
    <w:rsid w:val="00BE2A97"/>
    <w:rsid w:val="00C35BEE"/>
    <w:rsid w:val="00D0294C"/>
    <w:rsid w:val="00D74F37"/>
    <w:rsid w:val="00E10802"/>
    <w:rsid w:val="00E22884"/>
    <w:rsid w:val="00E31FF8"/>
    <w:rsid w:val="00E967EB"/>
    <w:rsid w:val="00F05475"/>
    <w:rsid w:val="00F205E5"/>
    <w:rsid w:val="00F35BB8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6F67566-612D-4EC2-BBD0-B60F917A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ommunikasjon\Grafisk%20profil\Wordmaler%20blanke%20med%20logo\Blanke%20wordmaler%20alle%20virksomheter\doc-filer\Blank_Logo_Rjukan-vgs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/>
  <mottaker/>
  <adresse/>
  <postnummer/>
  <varref/>
  <vardato/>
  <kontaktperson/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Blank_Logo_Rjukan-vgs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sjol</dc:creator>
  <cp:keywords/>
  <dc:description>Template by addpoint.no</dc:description>
  <cp:lastModifiedBy>Lene Sjølie</cp:lastModifiedBy>
  <cp:revision>1</cp:revision>
  <dcterms:created xsi:type="dcterms:W3CDTF">2015-11-17T07:34:00Z</dcterms:created>
  <dcterms:modified xsi:type="dcterms:W3CDTF">2015-11-17T07:34:00Z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